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0C1C" w14:textId="6A874598" w:rsidR="00B25ADF" w:rsidRPr="0072082F" w:rsidRDefault="005D029B" w:rsidP="003559B2">
      <w:pPr>
        <w:pStyle w:val="Heading1"/>
        <w:rPr>
          <w:lang w:val="en-US"/>
        </w:rPr>
      </w:pPr>
      <w:r>
        <w:rPr>
          <w:rStyle w:val="SubtitleChar"/>
          <w:b/>
          <w:bCs/>
          <w:lang w:val="en-US"/>
        </w:rPr>
        <w:t>Topic</w:t>
      </w:r>
      <w:r w:rsidR="00CB1DB4" w:rsidRPr="003559B2">
        <w:rPr>
          <w:rStyle w:val="SubtitleChar"/>
          <w:b/>
          <w:bCs/>
        </w:rPr>
        <w:t>:</w:t>
      </w:r>
      <w:r w:rsidR="003559B2" w:rsidRPr="003559B2">
        <w:rPr>
          <w:rStyle w:val="SubtitleChar"/>
        </w:rPr>
        <w:t xml:space="preserve"> </w:t>
      </w:r>
      <w:r w:rsidR="00FB0445">
        <w:rPr>
          <w:lang w:val="en-US"/>
        </w:rPr>
        <w:t xml:space="preserve">State Management. </w:t>
      </w:r>
      <w:r w:rsidR="009E42AA">
        <w:rPr>
          <w:lang w:val="en-US"/>
        </w:rPr>
        <w:t>Reducers</w:t>
      </w:r>
    </w:p>
    <w:p w14:paraId="4C91E1DB" w14:textId="27CAD577" w:rsidR="00696514" w:rsidRDefault="005D029B" w:rsidP="00696514">
      <w:pPr>
        <w:pStyle w:val="Heading2"/>
      </w:pPr>
      <w:r>
        <w:rPr>
          <w:lang w:val="en-US"/>
        </w:rPr>
        <w:t>Task</w:t>
      </w:r>
      <w:r w:rsidR="00666807">
        <w:rPr>
          <w:lang w:val="en-US"/>
        </w:rPr>
        <w:t xml:space="preserve"> 1</w:t>
      </w:r>
      <w:r w:rsidR="00E23034" w:rsidRPr="009C30F0">
        <w:t>:</w:t>
      </w:r>
    </w:p>
    <w:p w14:paraId="32516AE4" w14:textId="0F1AAA88" w:rsidR="00FB0445" w:rsidRPr="00FB0445" w:rsidRDefault="00FB0445" w:rsidP="00FB0445">
      <w:pPr>
        <w:rPr>
          <w:lang w:val="en-US" w:eastAsia="en-GB"/>
        </w:rPr>
      </w:pPr>
      <w:r w:rsidRPr="00FB0445">
        <w:rPr>
          <w:lang w:val="en-US" w:eastAsia="en-GB"/>
        </w:rPr>
        <w:t>Create a</w:t>
      </w:r>
      <w:r>
        <w:rPr>
          <w:lang w:val="en-US" w:eastAsia="en-GB"/>
        </w:rPr>
        <w:t>n</w:t>
      </w:r>
      <w:r w:rsidRPr="00FB0445">
        <w:rPr>
          <w:lang w:val="en-US" w:eastAsia="en-GB"/>
        </w:rPr>
        <w:t xml:space="preserve"> </w:t>
      </w:r>
      <w:r>
        <w:rPr>
          <w:lang w:val="en-US" w:eastAsia="en-GB"/>
        </w:rPr>
        <w:t>application</w:t>
      </w:r>
      <w:r w:rsidRPr="00FB0445">
        <w:rPr>
          <w:lang w:val="en-US" w:eastAsia="en-GB"/>
        </w:rPr>
        <w:t xml:space="preserve"> </w:t>
      </w:r>
      <w:r>
        <w:rPr>
          <w:lang w:val="en-US" w:eastAsia="en-GB"/>
        </w:rPr>
        <w:t>to</w:t>
      </w:r>
      <w:r w:rsidRPr="00FB0445">
        <w:rPr>
          <w:lang w:val="en-US" w:eastAsia="en-GB"/>
        </w:rPr>
        <w:t xml:space="preserve"> display events (concerts, performances, movies, etc.) in your city. Events should be</w:t>
      </w:r>
      <w:r w:rsidR="00236031">
        <w:rPr>
          <w:lang w:val="en-US" w:eastAsia="en-GB"/>
        </w:rPr>
        <w:t xml:space="preserve"> shown by categories</w:t>
      </w:r>
      <w:r w:rsidRPr="00FB0445">
        <w:rPr>
          <w:lang w:val="en-US" w:eastAsia="en-GB"/>
        </w:rPr>
        <w:t xml:space="preserve">. </w:t>
      </w:r>
      <w:r w:rsidR="00236031">
        <w:rPr>
          <w:lang w:val="en-US" w:eastAsia="en-GB"/>
        </w:rPr>
        <w:t>Show detail</w:t>
      </w:r>
      <w:r w:rsidR="00E25C7A">
        <w:rPr>
          <w:lang w:val="en-US" w:eastAsia="en-GB"/>
        </w:rPr>
        <w:t>ed</w:t>
      </w:r>
      <w:r w:rsidR="00236031">
        <w:rPr>
          <w:lang w:val="en-US" w:eastAsia="en-GB"/>
        </w:rPr>
        <w:t xml:space="preserve"> information when</w:t>
      </w:r>
      <w:r w:rsidRPr="00FB0445">
        <w:rPr>
          <w:lang w:val="en-US" w:eastAsia="en-GB"/>
        </w:rPr>
        <w:t xml:space="preserve"> </w:t>
      </w:r>
      <w:r w:rsidR="00E25C7A">
        <w:rPr>
          <w:lang w:val="en-US" w:eastAsia="en-GB"/>
        </w:rPr>
        <w:t xml:space="preserve">the </w:t>
      </w:r>
      <w:r w:rsidR="00236031">
        <w:rPr>
          <w:lang w:val="en-US" w:eastAsia="en-GB"/>
        </w:rPr>
        <w:t>user</w:t>
      </w:r>
      <w:r w:rsidRPr="00FB0445">
        <w:rPr>
          <w:lang w:val="en-US" w:eastAsia="en-GB"/>
        </w:rPr>
        <w:t xml:space="preserve"> click</w:t>
      </w:r>
      <w:r w:rsidR="00236031">
        <w:rPr>
          <w:lang w:val="en-US" w:eastAsia="en-GB"/>
        </w:rPr>
        <w:t>s</w:t>
      </w:r>
      <w:r w:rsidRPr="00FB0445">
        <w:rPr>
          <w:lang w:val="en-US" w:eastAsia="en-GB"/>
        </w:rPr>
        <w:t xml:space="preserve"> on </w:t>
      </w:r>
      <w:r w:rsidR="00E25C7A">
        <w:rPr>
          <w:lang w:val="en-US" w:eastAsia="en-GB"/>
        </w:rPr>
        <w:t xml:space="preserve">a </w:t>
      </w:r>
      <w:r w:rsidR="00236031">
        <w:rPr>
          <w:lang w:val="en-US" w:eastAsia="en-GB"/>
        </w:rPr>
        <w:t>specific</w:t>
      </w:r>
      <w:r w:rsidRPr="00FB0445">
        <w:rPr>
          <w:lang w:val="en-US" w:eastAsia="en-GB"/>
        </w:rPr>
        <w:t xml:space="preserve"> event. </w:t>
      </w:r>
      <w:r w:rsidR="00236031">
        <w:rPr>
          <w:lang w:val="en-US" w:eastAsia="en-GB"/>
        </w:rPr>
        <w:t>Give</w:t>
      </w:r>
      <w:r w:rsidRPr="00FB0445">
        <w:rPr>
          <w:lang w:val="en-US" w:eastAsia="en-GB"/>
        </w:rPr>
        <w:t xml:space="preserve"> possib</w:t>
      </w:r>
      <w:r w:rsidR="00236031">
        <w:rPr>
          <w:lang w:val="en-US" w:eastAsia="en-GB"/>
        </w:rPr>
        <w:t>ility</w:t>
      </w:r>
      <w:r w:rsidRPr="00FB0445">
        <w:rPr>
          <w:lang w:val="en-US" w:eastAsia="en-GB"/>
        </w:rPr>
        <w:t xml:space="preserve"> to add an event to the</w:t>
      </w:r>
      <w:r w:rsidR="00236031">
        <w:rPr>
          <w:lang w:val="en-US" w:eastAsia="en-GB"/>
        </w:rPr>
        <w:t xml:space="preserve"> favorite</w:t>
      </w:r>
      <w:r w:rsidRPr="00FB0445">
        <w:rPr>
          <w:lang w:val="en-US" w:eastAsia="en-GB"/>
        </w:rPr>
        <w:t xml:space="preserve"> list.</w:t>
      </w:r>
    </w:p>
    <w:p w14:paraId="787E6F23" w14:textId="10620D2A" w:rsidR="00FB0445" w:rsidRPr="00FB0445" w:rsidRDefault="00FB0445" w:rsidP="00FB0445">
      <w:pPr>
        <w:rPr>
          <w:lang w:val="en-US" w:eastAsia="en-GB"/>
        </w:rPr>
      </w:pPr>
      <w:r w:rsidRPr="00FB0445">
        <w:rPr>
          <w:lang w:val="en-US" w:eastAsia="en-GB"/>
        </w:rPr>
        <w:t xml:space="preserve">The </w:t>
      </w:r>
      <w:r w:rsidR="00236031">
        <w:rPr>
          <w:lang w:val="en-US" w:eastAsia="en-GB"/>
        </w:rPr>
        <w:t>number</w:t>
      </w:r>
      <w:r w:rsidRPr="00FB0445">
        <w:rPr>
          <w:lang w:val="en-US" w:eastAsia="en-GB"/>
        </w:rPr>
        <w:t xml:space="preserve"> of </w:t>
      </w:r>
      <w:r w:rsidR="00236031">
        <w:rPr>
          <w:lang w:val="en-US" w:eastAsia="en-GB"/>
        </w:rPr>
        <w:t>favorite</w:t>
      </w:r>
      <w:r w:rsidRPr="00FB0445">
        <w:rPr>
          <w:lang w:val="en-US" w:eastAsia="en-GB"/>
        </w:rPr>
        <w:t xml:space="preserve"> events must also be displayed in the</w:t>
      </w:r>
      <w:r w:rsidR="00236031">
        <w:rPr>
          <w:lang w:val="en-US" w:eastAsia="en-GB"/>
        </w:rPr>
        <w:t xml:space="preserve"> page</w:t>
      </w:r>
      <w:r w:rsidRPr="00FB0445">
        <w:rPr>
          <w:lang w:val="en-US" w:eastAsia="en-GB"/>
        </w:rPr>
        <w:t xml:space="preserve"> header.</w:t>
      </w:r>
    </w:p>
    <w:p w14:paraId="257A93E8" w14:textId="51FFD5A4" w:rsidR="00FB0445" w:rsidRPr="00FB0445" w:rsidRDefault="00236031" w:rsidP="00FB0445">
      <w:pPr>
        <w:rPr>
          <w:lang w:val="en-US" w:eastAsia="en-GB"/>
        </w:rPr>
      </w:pPr>
      <w:r>
        <w:rPr>
          <w:lang w:val="en-US" w:eastAsia="en-GB"/>
        </w:rPr>
        <w:t>Use the</w:t>
      </w:r>
      <w:r w:rsidR="00FB0445" w:rsidRPr="00FB0445">
        <w:rPr>
          <w:lang w:val="en-US" w:eastAsia="en-GB"/>
        </w:rPr>
        <w:t xml:space="preserve"> </w:t>
      </w:r>
      <w:r w:rsidR="009E42AA">
        <w:rPr>
          <w:lang w:val="en-US" w:eastAsia="en-GB"/>
        </w:rPr>
        <w:t>reducers</w:t>
      </w:r>
      <w:r w:rsidR="00FB0445" w:rsidRPr="00FB0445">
        <w:rPr>
          <w:lang w:val="en-US" w:eastAsia="en-GB"/>
        </w:rPr>
        <w:t xml:space="preserve"> to </w:t>
      </w:r>
      <w:r w:rsidR="009E42AA">
        <w:rPr>
          <w:lang w:val="en-US" w:eastAsia="en-GB"/>
        </w:rPr>
        <w:t>store the favorite items</w:t>
      </w:r>
      <w:r w:rsidR="00FB0445" w:rsidRPr="00FB0445">
        <w:rPr>
          <w:lang w:val="en-US" w:eastAsia="en-GB"/>
        </w:rPr>
        <w:t>.</w:t>
      </w:r>
    </w:p>
    <w:p w14:paraId="061D3111" w14:textId="3A425104" w:rsidR="00FB0445" w:rsidRDefault="009E42AA" w:rsidP="00FB0445">
      <w:pPr>
        <w:pStyle w:val="Heading2"/>
      </w:pPr>
      <w:r w:rsidRPr="009E42AA">
        <w:rPr>
          <w:color w:val="C00000"/>
          <w:lang w:val="en-US"/>
        </w:rPr>
        <w:t>*</w:t>
      </w:r>
      <w:r w:rsidR="00FB0445">
        <w:rPr>
          <w:lang w:val="en-US"/>
        </w:rPr>
        <w:t>Task 2</w:t>
      </w:r>
      <w:r w:rsidR="00FB0445" w:rsidRPr="009C30F0">
        <w:t>:</w:t>
      </w:r>
    </w:p>
    <w:p w14:paraId="6ACC2F82" w14:textId="164CC6A2" w:rsidR="00FB0445" w:rsidRPr="00FB0445" w:rsidRDefault="00FB0445" w:rsidP="00FB0445">
      <w:pPr>
        <w:rPr>
          <w:lang w:val="en-US" w:eastAsia="en-GB"/>
        </w:rPr>
      </w:pPr>
      <w:r w:rsidRPr="00FB0445">
        <w:rPr>
          <w:lang w:val="en-US" w:eastAsia="en-GB"/>
        </w:rPr>
        <w:t>Create a "</w:t>
      </w:r>
      <w:r w:rsidR="00236031">
        <w:rPr>
          <w:lang w:val="en-US" w:eastAsia="en-GB"/>
        </w:rPr>
        <w:t>T</w:t>
      </w:r>
      <w:r w:rsidRPr="00FB0445">
        <w:rPr>
          <w:lang w:val="en-US" w:eastAsia="en-GB"/>
        </w:rPr>
        <w:t>ic-</w:t>
      </w:r>
      <w:r w:rsidR="00236031">
        <w:rPr>
          <w:lang w:val="en-US" w:eastAsia="en-GB"/>
        </w:rPr>
        <w:t>T</w:t>
      </w:r>
      <w:r w:rsidRPr="00FB0445">
        <w:rPr>
          <w:lang w:val="en-US" w:eastAsia="en-GB"/>
        </w:rPr>
        <w:t>ac-</w:t>
      </w:r>
      <w:r w:rsidR="00236031">
        <w:rPr>
          <w:lang w:val="en-US" w:eastAsia="en-GB"/>
        </w:rPr>
        <w:t>T</w:t>
      </w:r>
      <w:r w:rsidRPr="00FB0445">
        <w:rPr>
          <w:lang w:val="en-US" w:eastAsia="en-GB"/>
        </w:rPr>
        <w:t>oe" game with React.</w:t>
      </w:r>
    </w:p>
    <w:p w14:paraId="631C5DE6" w14:textId="3C398B00" w:rsidR="0072082F" w:rsidRDefault="00236031" w:rsidP="00FB0445">
      <w:pPr>
        <w:rPr>
          <w:lang w:val="en-US" w:eastAsia="en-GB"/>
        </w:rPr>
      </w:pPr>
      <w:r>
        <w:rPr>
          <w:lang w:val="en-US" w:eastAsia="en-GB"/>
        </w:rPr>
        <w:t>D</w:t>
      </w:r>
      <w:r w:rsidR="00FB0445" w:rsidRPr="00FB0445">
        <w:rPr>
          <w:lang w:val="en-US" w:eastAsia="en-GB"/>
        </w:rPr>
        <w:t>isplay the status of the game and statistics (number of wins, losses and draws)</w:t>
      </w:r>
      <w:r>
        <w:rPr>
          <w:lang w:val="en-US" w:eastAsia="en-GB"/>
        </w:rPr>
        <w:t xml:space="preserve"> on the </w:t>
      </w:r>
      <w:r w:rsidR="00E25C7A">
        <w:rPr>
          <w:lang w:val="en-US" w:eastAsia="en-GB"/>
        </w:rPr>
        <w:t>page header</w:t>
      </w:r>
      <w:r w:rsidR="0072082F" w:rsidRPr="0072082F">
        <w:rPr>
          <w:lang w:val="en-US" w:eastAsia="en-GB"/>
        </w:rPr>
        <w:t>.</w:t>
      </w:r>
    </w:p>
    <w:p w14:paraId="06964908" w14:textId="0447317E" w:rsidR="00E25C7A" w:rsidRPr="0072082F" w:rsidRDefault="00E25C7A" w:rsidP="00FB0445">
      <w:pPr>
        <w:rPr>
          <w:lang w:val="en-US" w:eastAsia="en-GB"/>
        </w:rPr>
      </w:pPr>
      <w:r>
        <w:rPr>
          <w:lang w:val="en-US" w:eastAsia="en-GB"/>
        </w:rPr>
        <w:t>Use the</w:t>
      </w:r>
      <w:r w:rsidRPr="00FB0445">
        <w:rPr>
          <w:lang w:val="en-US" w:eastAsia="en-GB"/>
        </w:rPr>
        <w:t xml:space="preserve"> </w:t>
      </w:r>
      <w:r w:rsidR="009E42AA">
        <w:rPr>
          <w:lang w:val="en-US" w:eastAsia="en-GB"/>
        </w:rPr>
        <w:t>reducers</w:t>
      </w:r>
      <w:r w:rsidRPr="00FB0445">
        <w:rPr>
          <w:lang w:val="en-US" w:eastAsia="en-GB"/>
        </w:rPr>
        <w:t xml:space="preserve"> to </w:t>
      </w:r>
      <w:r w:rsidR="009E42AA">
        <w:rPr>
          <w:lang w:val="en-US" w:eastAsia="en-GB"/>
        </w:rPr>
        <w:t>store</w:t>
      </w:r>
      <w:r w:rsidRPr="00FB0445">
        <w:rPr>
          <w:lang w:val="en-US" w:eastAsia="en-GB"/>
        </w:rPr>
        <w:t xml:space="preserve"> </w:t>
      </w:r>
      <w:r w:rsidR="009E42AA">
        <w:rPr>
          <w:lang w:val="en-US" w:eastAsia="en-GB"/>
        </w:rPr>
        <w:t>the</w:t>
      </w:r>
      <w:r w:rsidRPr="00FB0445">
        <w:rPr>
          <w:lang w:val="en-US" w:eastAsia="en-GB"/>
        </w:rPr>
        <w:t xml:space="preserve"> </w:t>
      </w:r>
      <w:r>
        <w:rPr>
          <w:lang w:val="en-US" w:eastAsia="en-GB"/>
        </w:rPr>
        <w:t xml:space="preserve">statistic and </w:t>
      </w:r>
      <w:r w:rsidR="009E42AA">
        <w:rPr>
          <w:lang w:val="en-US" w:eastAsia="en-GB"/>
        </w:rPr>
        <w:t xml:space="preserve">the </w:t>
      </w:r>
      <w:r>
        <w:rPr>
          <w:lang w:val="en-US" w:eastAsia="en-GB"/>
        </w:rPr>
        <w:t>game status</w:t>
      </w:r>
      <w:r w:rsidRPr="00FB0445">
        <w:rPr>
          <w:lang w:val="en-US" w:eastAsia="en-GB"/>
        </w:rPr>
        <w:t>.</w:t>
      </w:r>
    </w:p>
    <w:p w14:paraId="1CEBF01A" w14:textId="77777777" w:rsidR="0072082F" w:rsidRDefault="0072082F" w:rsidP="005E3723">
      <w:pPr>
        <w:rPr>
          <w:lang w:val="en-US" w:eastAsia="en-GB"/>
        </w:rPr>
      </w:pPr>
    </w:p>
    <w:p w14:paraId="3776AB5D" w14:textId="6886F82E" w:rsidR="005E3723" w:rsidRPr="005D029B" w:rsidRDefault="005E3723" w:rsidP="005E3723">
      <w:pPr>
        <w:rPr>
          <w:lang w:val="en-US"/>
        </w:rPr>
      </w:pPr>
      <w:r w:rsidRPr="00C753C8">
        <w:rPr>
          <w:color w:val="C00000"/>
        </w:rPr>
        <w:t>!</w:t>
      </w:r>
      <w:r w:rsidRPr="00C753C8">
        <w:t xml:space="preserve"> </w:t>
      </w:r>
      <w:r w:rsidR="00C753C8" w:rsidRPr="00C753C8">
        <w:t>–</w:t>
      </w:r>
      <w:r w:rsidR="00C753C8" w:rsidRPr="003F7E8E">
        <w:t xml:space="preserve"> </w:t>
      </w:r>
      <w:r w:rsidR="005D029B" w:rsidRPr="00C753C8">
        <w:rPr>
          <w:i/>
          <w:iCs/>
          <w:lang w:val="en-US"/>
        </w:rPr>
        <w:t>important informa</w:t>
      </w:r>
      <w:r w:rsidR="00C753C8">
        <w:rPr>
          <w:i/>
          <w:iCs/>
        </w:rPr>
        <w:t>ti</w:t>
      </w:r>
      <w:r w:rsidR="005D029B" w:rsidRPr="00C753C8">
        <w:rPr>
          <w:i/>
          <w:iCs/>
          <w:lang w:val="en-US"/>
        </w:rPr>
        <w:t>on</w:t>
      </w:r>
    </w:p>
    <w:p w14:paraId="5E98ECF8" w14:textId="77777777" w:rsidR="005E3723" w:rsidRPr="005D029B" w:rsidRDefault="005E3723" w:rsidP="005E3723">
      <w:pPr>
        <w:rPr>
          <w:i/>
          <w:iCs/>
          <w:lang w:val="en-US"/>
        </w:rPr>
      </w:pPr>
      <w:r w:rsidRPr="00C753C8">
        <w:rPr>
          <w:color w:val="C00000"/>
        </w:rPr>
        <w:t>*</w:t>
      </w:r>
      <w:r w:rsidRPr="00C753C8">
        <w:t xml:space="preserve"> – </w:t>
      </w:r>
      <w:r w:rsidR="005D029B">
        <w:rPr>
          <w:i/>
          <w:iCs/>
          <w:lang w:val="en-US"/>
        </w:rPr>
        <w:t>additional task</w:t>
      </w:r>
    </w:p>
    <w:sectPr w:rsidR="005E3723" w:rsidRPr="005D029B" w:rsidSect="00B81415">
      <w:headerReference w:type="default" r:id="rId8"/>
      <w:pgSz w:w="12240" w:h="15840"/>
      <w:pgMar w:top="1440" w:right="1080" w:bottom="1440" w:left="108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E21D1" w14:textId="77777777" w:rsidR="007D693C" w:rsidRDefault="007D693C" w:rsidP="00BB5D8A">
      <w:r>
        <w:separator/>
      </w:r>
    </w:p>
  </w:endnote>
  <w:endnote w:type="continuationSeparator" w:id="0">
    <w:p w14:paraId="12E56738" w14:textId="77777777" w:rsidR="007D693C" w:rsidRDefault="007D693C" w:rsidP="00BB5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62623" w14:textId="77777777" w:rsidR="007D693C" w:rsidRDefault="007D693C" w:rsidP="00BB5D8A">
      <w:r>
        <w:separator/>
      </w:r>
    </w:p>
  </w:footnote>
  <w:footnote w:type="continuationSeparator" w:id="0">
    <w:p w14:paraId="2ACB7465" w14:textId="77777777" w:rsidR="007D693C" w:rsidRDefault="007D693C" w:rsidP="00BB5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33E5F" w14:textId="77777777" w:rsidR="00B81415" w:rsidRPr="00B81415" w:rsidRDefault="0003654E" w:rsidP="00BB5D8A">
    <w:pPr>
      <w:rPr>
        <w:rFonts w:ascii="Times New Roman" w:eastAsia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96073E" wp14:editId="1DA0B6B5">
              <wp:simplePos x="0" y="0"/>
              <wp:positionH relativeFrom="column">
                <wp:posOffset>-114300</wp:posOffset>
              </wp:positionH>
              <wp:positionV relativeFrom="paragraph">
                <wp:posOffset>-450215</wp:posOffset>
              </wp:positionV>
              <wp:extent cx="7240228" cy="769808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0228" cy="76980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C2F044A" w14:textId="5E45DDE5" w:rsidR="00162F27" w:rsidRPr="005D029B" w:rsidRDefault="005D0F5A" w:rsidP="00162F27">
                          <w:pPr>
                            <w:pStyle w:val="Title"/>
                            <w:rPr>
                              <w:b w:val="0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Building </w:t>
                          </w:r>
                          <w:r w:rsidR="00696514">
                            <w:rPr>
                              <w:lang w:val="en-US"/>
                            </w:rPr>
                            <w:t xml:space="preserve">Web Application </w:t>
                          </w:r>
                          <w:r>
                            <w:rPr>
                              <w:lang w:val="en-US"/>
                            </w:rPr>
                            <w:t>using</w:t>
                          </w:r>
                          <w:r w:rsidR="00696514">
                            <w:rPr>
                              <w:lang w:val="en-US"/>
                            </w:rPr>
                            <w:t xml:space="preserve"> </w:t>
                          </w:r>
                          <w:r w:rsidR="00676FB7">
                            <w:rPr>
                              <w:lang w:val="en-US"/>
                            </w:rPr>
                            <w:t>React</w:t>
                          </w:r>
                        </w:p>
                        <w:p w14:paraId="52C456C9" w14:textId="77777777" w:rsidR="00162F27" w:rsidRPr="00162F27" w:rsidRDefault="00162F27" w:rsidP="00162F27">
                          <w:pPr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40"/>
                              <w:lang w:val="en-US"/>
                            </w:rPr>
                          </w:pPr>
                        </w:p>
                        <w:p w14:paraId="514236EF" w14:textId="77777777" w:rsidR="0003654E" w:rsidRPr="0003654E" w:rsidRDefault="0003654E" w:rsidP="002F33BB">
                          <w:pPr>
                            <w:spacing w:before="0"/>
                            <w:contextualSpacing/>
                            <w:jc w:val="center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6073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9pt;margin-top:-35.45pt;width:570.1pt;height:6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" filled="f" stroked="f" strokeweight=".5pt">
              <v:textbox>
                <w:txbxContent>
                  <w:p w14:paraId="1C2F044A" w14:textId="5E45DDE5" w:rsidR="00162F27" w:rsidRPr="005D029B" w:rsidRDefault="005D0F5A" w:rsidP="00162F27">
                    <w:pPr>
                      <w:pStyle w:val="Title"/>
                      <w:rPr>
                        <w:b w:val="0"/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Building </w:t>
                    </w:r>
                    <w:r w:rsidR="00696514">
                      <w:rPr>
                        <w:lang w:val="en-US"/>
                      </w:rPr>
                      <w:t xml:space="preserve">Web Application </w:t>
                    </w:r>
                    <w:r>
                      <w:rPr>
                        <w:lang w:val="en-US"/>
                      </w:rPr>
                      <w:t>using</w:t>
                    </w:r>
                    <w:r w:rsidR="00696514">
                      <w:rPr>
                        <w:lang w:val="en-US"/>
                      </w:rPr>
                      <w:t xml:space="preserve"> </w:t>
                    </w:r>
                    <w:r w:rsidR="00676FB7">
                      <w:rPr>
                        <w:lang w:val="en-US"/>
                      </w:rPr>
                      <w:t>React</w:t>
                    </w:r>
                  </w:p>
                  <w:p w14:paraId="52C456C9" w14:textId="77777777" w:rsidR="00162F27" w:rsidRPr="00162F27" w:rsidRDefault="00162F27" w:rsidP="00162F27">
                    <w:pPr>
                      <w:rPr>
                        <w:rFonts w:asciiTheme="majorHAnsi" w:hAnsiTheme="majorHAnsi" w:cstheme="majorHAnsi"/>
                        <w:color w:val="FFFFFF" w:themeColor="background1"/>
                        <w:sz w:val="40"/>
                        <w:lang w:val="en-US"/>
                      </w:rPr>
                    </w:pPr>
                  </w:p>
                  <w:p w14:paraId="514236EF" w14:textId="77777777" w:rsidR="0003654E" w:rsidRPr="0003654E" w:rsidRDefault="0003654E" w:rsidP="002F33BB">
                    <w:pPr>
                      <w:spacing w:before="0"/>
                      <w:contextualSpacing/>
                      <w:jc w:val="center"/>
                      <w:rPr>
                        <w:rFonts w:asciiTheme="majorHAnsi" w:hAnsiTheme="majorHAnsi" w:cstheme="majorHAnsi"/>
                        <w:color w:val="FFFFFF" w:themeColor="background1"/>
                        <w:sz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26F7C">
      <w:rPr>
        <w:noProof/>
      </w:rPr>
      <w:drawing>
        <wp:anchor distT="0" distB="0" distL="114300" distR="114300" simplePos="0" relativeHeight="251659264" behindDoc="0" locked="0" layoutInCell="1" allowOverlap="1" wp14:anchorId="398E07C9" wp14:editId="18CD6F2E">
          <wp:simplePos x="0" y="0"/>
          <wp:positionH relativeFrom="column">
            <wp:posOffset>-685800</wp:posOffset>
          </wp:positionH>
          <wp:positionV relativeFrom="paragraph">
            <wp:posOffset>-450215</wp:posOffset>
          </wp:positionV>
          <wp:extent cx="7806690" cy="770255"/>
          <wp:effectExtent l="0" t="0" r="3810" b="4445"/>
          <wp:wrapTopAndBottom/>
          <wp:docPr id="5" name="Picture 5" descr="page2image2950326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2image2950326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6690" cy="770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465"/>
    <w:multiLevelType w:val="hybridMultilevel"/>
    <w:tmpl w:val="8F9AA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5554B"/>
    <w:multiLevelType w:val="hybridMultilevel"/>
    <w:tmpl w:val="BF2A4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0A5A"/>
    <w:multiLevelType w:val="hybridMultilevel"/>
    <w:tmpl w:val="C1C2B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55D03"/>
    <w:multiLevelType w:val="hybridMultilevel"/>
    <w:tmpl w:val="D54C3BBC"/>
    <w:lvl w:ilvl="0" w:tplc="C7E4158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70780"/>
    <w:multiLevelType w:val="hybridMultilevel"/>
    <w:tmpl w:val="CD56E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E37E6"/>
    <w:multiLevelType w:val="hybridMultilevel"/>
    <w:tmpl w:val="44783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02493"/>
    <w:multiLevelType w:val="hybridMultilevel"/>
    <w:tmpl w:val="6228E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9532C"/>
    <w:multiLevelType w:val="hybridMultilevel"/>
    <w:tmpl w:val="EF0C3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80AAE"/>
    <w:multiLevelType w:val="hybridMultilevel"/>
    <w:tmpl w:val="B6205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4233D"/>
    <w:multiLevelType w:val="hybridMultilevel"/>
    <w:tmpl w:val="4796D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B5C79"/>
    <w:multiLevelType w:val="hybridMultilevel"/>
    <w:tmpl w:val="904C2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E63E7"/>
    <w:multiLevelType w:val="hybridMultilevel"/>
    <w:tmpl w:val="C1A8F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E4A3A"/>
    <w:multiLevelType w:val="hybridMultilevel"/>
    <w:tmpl w:val="C858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C770C"/>
    <w:multiLevelType w:val="hybridMultilevel"/>
    <w:tmpl w:val="BF106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977">
    <w:abstractNumId w:val="3"/>
  </w:num>
  <w:num w:numId="2" w16cid:durableId="1601138225">
    <w:abstractNumId w:val="12"/>
  </w:num>
  <w:num w:numId="3" w16cid:durableId="1393624359">
    <w:abstractNumId w:val="6"/>
  </w:num>
  <w:num w:numId="4" w16cid:durableId="398479432">
    <w:abstractNumId w:val="10"/>
  </w:num>
  <w:num w:numId="5" w16cid:durableId="2043968930">
    <w:abstractNumId w:val="0"/>
  </w:num>
  <w:num w:numId="6" w16cid:durableId="1847397797">
    <w:abstractNumId w:val="11"/>
  </w:num>
  <w:num w:numId="7" w16cid:durableId="466633713">
    <w:abstractNumId w:val="3"/>
  </w:num>
  <w:num w:numId="8" w16cid:durableId="700086169">
    <w:abstractNumId w:val="8"/>
  </w:num>
  <w:num w:numId="9" w16cid:durableId="1692876440">
    <w:abstractNumId w:val="9"/>
  </w:num>
  <w:num w:numId="10" w16cid:durableId="357852422">
    <w:abstractNumId w:val="4"/>
  </w:num>
  <w:num w:numId="11" w16cid:durableId="2008285291">
    <w:abstractNumId w:val="13"/>
  </w:num>
  <w:num w:numId="12" w16cid:durableId="1513257671">
    <w:abstractNumId w:val="7"/>
  </w:num>
  <w:num w:numId="13" w16cid:durableId="175585563">
    <w:abstractNumId w:val="1"/>
  </w:num>
  <w:num w:numId="14" w16cid:durableId="591427610">
    <w:abstractNumId w:val="5"/>
  </w:num>
  <w:num w:numId="15" w16cid:durableId="16697454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14"/>
    <w:rsid w:val="00005ED9"/>
    <w:rsid w:val="0000773C"/>
    <w:rsid w:val="0001296E"/>
    <w:rsid w:val="00023DB7"/>
    <w:rsid w:val="000269C7"/>
    <w:rsid w:val="000272E8"/>
    <w:rsid w:val="0003654E"/>
    <w:rsid w:val="000409D1"/>
    <w:rsid w:val="000435A9"/>
    <w:rsid w:val="00044B18"/>
    <w:rsid w:val="00045D65"/>
    <w:rsid w:val="00064CBA"/>
    <w:rsid w:val="000A2338"/>
    <w:rsid w:val="000A28BA"/>
    <w:rsid w:val="000A3605"/>
    <w:rsid w:val="000B3BE7"/>
    <w:rsid w:val="000F0151"/>
    <w:rsid w:val="001034B1"/>
    <w:rsid w:val="00103699"/>
    <w:rsid w:val="00162F27"/>
    <w:rsid w:val="001947FB"/>
    <w:rsid w:val="001A1088"/>
    <w:rsid w:val="001A3C16"/>
    <w:rsid w:val="001A5A29"/>
    <w:rsid w:val="001C237F"/>
    <w:rsid w:val="001D1F5B"/>
    <w:rsid w:val="001D6865"/>
    <w:rsid w:val="0021784A"/>
    <w:rsid w:val="00230A06"/>
    <w:rsid w:val="00236031"/>
    <w:rsid w:val="002862BC"/>
    <w:rsid w:val="00292928"/>
    <w:rsid w:val="00295232"/>
    <w:rsid w:val="0029779E"/>
    <w:rsid w:val="002A4E1A"/>
    <w:rsid w:val="002B1A9E"/>
    <w:rsid w:val="002D232E"/>
    <w:rsid w:val="002F0264"/>
    <w:rsid w:val="002F33BB"/>
    <w:rsid w:val="002F502E"/>
    <w:rsid w:val="00337101"/>
    <w:rsid w:val="003454A1"/>
    <w:rsid w:val="003559B2"/>
    <w:rsid w:val="00373EBC"/>
    <w:rsid w:val="003C18CD"/>
    <w:rsid w:val="003C66BB"/>
    <w:rsid w:val="003E22CE"/>
    <w:rsid w:val="003F7D49"/>
    <w:rsid w:val="003F7E8E"/>
    <w:rsid w:val="00427C0E"/>
    <w:rsid w:val="004357F2"/>
    <w:rsid w:val="00437879"/>
    <w:rsid w:val="00442BED"/>
    <w:rsid w:val="00460F29"/>
    <w:rsid w:val="00462DBA"/>
    <w:rsid w:val="00493FD6"/>
    <w:rsid w:val="004C56ED"/>
    <w:rsid w:val="004F4C33"/>
    <w:rsid w:val="00502773"/>
    <w:rsid w:val="0050604F"/>
    <w:rsid w:val="00506D79"/>
    <w:rsid w:val="0051442D"/>
    <w:rsid w:val="00515AD1"/>
    <w:rsid w:val="00533D23"/>
    <w:rsid w:val="00542440"/>
    <w:rsid w:val="005438AC"/>
    <w:rsid w:val="00551BB3"/>
    <w:rsid w:val="005719B4"/>
    <w:rsid w:val="00593C7E"/>
    <w:rsid w:val="005A13BA"/>
    <w:rsid w:val="005B3B4E"/>
    <w:rsid w:val="005C3881"/>
    <w:rsid w:val="005C5E43"/>
    <w:rsid w:val="005D029B"/>
    <w:rsid w:val="005D0F5A"/>
    <w:rsid w:val="005D3C8D"/>
    <w:rsid w:val="005D490B"/>
    <w:rsid w:val="005D7A4E"/>
    <w:rsid w:val="005E3723"/>
    <w:rsid w:val="005E3E92"/>
    <w:rsid w:val="005E6669"/>
    <w:rsid w:val="006240E0"/>
    <w:rsid w:val="006375F9"/>
    <w:rsid w:val="00644D1A"/>
    <w:rsid w:val="00665575"/>
    <w:rsid w:val="00666807"/>
    <w:rsid w:val="00670A55"/>
    <w:rsid w:val="00676FB7"/>
    <w:rsid w:val="00683035"/>
    <w:rsid w:val="0068647B"/>
    <w:rsid w:val="00691913"/>
    <w:rsid w:val="00696514"/>
    <w:rsid w:val="006B69C4"/>
    <w:rsid w:val="006D1CF5"/>
    <w:rsid w:val="0072082F"/>
    <w:rsid w:val="00726321"/>
    <w:rsid w:val="0073639E"/>
    <w:rsid w:val="00737213"/>
    <w:rsid w:val="007414D3"/>
    <w:rsid w:val="00745BFE"/>
    <w:rsid w:val="00754618"/>
    <w:rsid w:val="00774379"/>
    <w:rsid w:val="007823CD"/>
    <w:rsid w:val="007926E2"/>
    <w:rsid w:val="007B1AD2"/>
    <w:rsid w:val="007C394B"/>
    <w:rsid w:val="007D33DD"/>
    <w:rsid w:val="007D693C"/>
    <w:rsid w:val="00807CBA"/>
    <w:rsid w:val="008421E2"/>
    <w:rsid w:val="008514BB"/>
    <w:rsid w:val="00864764"/>
    <w:rsid w:val="00875B59"/>
    <w:rsid w:val="008835B3"/>
    <w:rsid w:val="00887272"/>
    <w:rsid w:val="008B00E0"/>
    <w:rsid w:val="008B3275"/>
    <w:rsid w:val="008C1A09"/>
    <w:rsid w:val="008C7F34"/>
    <w:rsid w:val="008D6394"/>
    <w:rsid w:val="008E58DB"/>
    <w:rsid w:val="008F2989"/>
    <w:rsid w:val="00906526"/>
    <w:rsid w:val="00914D9B"/>
    <w:rsid w:val="009447FA"/>
    <w:rsid w:val="00955474"/>
    <w:rsid w:val="0096379C"/>
    <w:rsid w:val="00993746"/>
    <w:rsid w:val="00994066"/>
    <w:rsid w:val="009C30F0"/>
    <w:rsid w:val="009D5938"/>
    <w:rsid w:val="009E2842"/>
    <w:rsid w:val="009E42AA"/>
    <w:rsid w:val="009E5891"/>
    <w:rsid w:val="00A35969"/>
    <w:rsid w:val="00A42197"/>
    <w:rsid w:val="00A5502D"/>
    <w:rsid w:val="00A572C0"/>
    <w:rsid w:val="00A57ABD"/>
    <w:rsid w:val="00A75CAD"/>
    <w:rsid w:val="00A809F1"/>
    <w:rsid w:val="00A85EC5"/>
    <w:rsid w:val="00AA2F6C"/>
    <w:rsid w:val="00AB03FD"/>
    <w:rsid w:val="00AC06A9"/>
    <w:rsid w:val="00AF11A1"/>
    <w:rsid w:val="00B03E79"/>
    <w:rsid w:val="00B142D5"/>
    <w:rsid w:val="00B25ADF"/>
    <w:rsid w:val="00B301A2"/>
    <w:rsid w:val="00B33FA1"/>
    <w:rsid w:val="00B52107"/>
    <w:rsid w:val="00B57F69"/>
    <w:rsid w:val="00B66D59"/>
    <w:rsid w:val="00B81415"/>
    <w:rsid w:val="00B87AAC"/>
    <w:rsid w:val="00B95268"/>
    <w:rsid w:val="00B96C36"/>
    <w:rsid w:val="00BA6A1C"/>
    <w:rsid w:val="00BB1ECB"/>
    <w:rsid w:val="00BB5D8A"/>
    <w:rsid w:val="00BC7E83"/>
    <w:rsid w:val="00BE78C7"/>
    <w:rsid w:val="00BF3C25"/>
    <w:rsid w:val="00C06F29"/>
    <w:rsid w:val="00C22326"/>
    <w:rsid w:val="00C35F95"/>
    <w:rsid w:val="00C36113"/>
    <w:rsid w:val="00C53DF9"/>
    <w:rsid w:val="00C60CA8"/>
    <w:rsid w:val="00C6362B"/>
    <w:rsid w:val="00C753C8"/>
    <w:rsid w:val="00C772E2"/>
    <w:rsid w:val="00C779B3"/>
    <w:rsid w:val="00C83BBB"/>
    <w:rsid w:val="00C92E59"/>
    <w:rsid w:val="00C96DAB"/>
    <w:rsid w:val="00CA00AD"/>
    <w:rsid w:val="00CA0604"/>
    <w:rsid w:val="00CB1DB4"/>
    <w:rsid w:val="00CD0B9A"/>
    <w:rsid w:val="00CD747F"/>
    <w:rsid w:val="00CF52CF"/>
    <w:rsid w:val="00D06560"/>
    <w:rsid w:val="00D11A3B"/>
    <w:rsid w:val="00D31C80"/>
    <w:rsid w:val="00D363B5"/>
    <w:rsid w:val="00D81971"/>
    <w:rsid w:val="00D96B6E"/>
    <w:rsid w:val="00DB13A7"/>
    <w:rsid w:val="00DB1F65"/>
    <w:rsid w:val="00E16DA7"/>
    <w:rsid w:val="00E23034"/>
    <w:rsid w:val="00E25C7A"/>
    <w:rsid w:val="00E26F7C"/>
    <w:rsid w:val="00E303A2"/>
    <w:rsid w:val="00E3189D"/>
    <w:rsid w:val="00E33E60"/>
    <w:rsid w:val="00E4777E"/>
    <w:rsid w:val="00E53842"/>
    <w:rsid w:val="00E77AEA"/>
    <w:rsid w:val="00E77E18"/>
    <w:rsid w:val="00E878DC"/>
    <w:rsid w:val="00E9121F"/>
    <w:rsid w:val="00E93505"/>
    <w:rsid w:val="00EA6A4C"/>
    <w:rsid w:val="00EB552D"/>
    <w:rsid w:val="00EC096D"/>
    <w:rsid w:val="00EC1EA3"/>
    <w:rsid w:val="00F249C5"/>
    <w:rsid w:val="00F37A2B"/>
    <w:rsid w:val="00F40649"/>
    <w:rsid w:val="00F44A03"/>
    <w:rsid w:val="00F53D23"/>
    <w:rsid w:val="00F66CB0"/>
    <w:rsid w:val="00F70E79"/>
    <w:rsid w:val="00F73097"/>
    <w:rsid w:val="00F733AD"/>
    <w:rsid w:val="00F80C2C"/>
    <w:rsid w:val="00FB0445"/>
    <w:rsid w:val="00FB219C"/>
    <w:rsid w:val="00FB401E"/>
    <w:rsid w:val="00FC1611"/>
    <w:rsid w:val="00FC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9C336C"/>
  <w15:docId w15:val="{CAEC2561-1DD8-F145-B414-71CD22D0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9B2"/>
    <w:pPr>
      <w:spacing w:before="120"/>
    </w:pPr>
    <w:rPr>
      <w:rFonts w:ascii="Calibri" w:eastAsia="Calibri" w:hAnsi="Calibri" w:cs="Calibri"/>
      <w:sz w:val="28"/>
      <w:lang w:val="uk-UA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696514"/>
    <w:pPr>
      <w:outlineLvl w:val="0"/>
    </w:pPr>
    <w:rPr>
      <w:rFonts w:ascii="Calibri" w:eastAsia="Calibri" w:hAnsi="Calibri" w:cs="Calibri"/>
      <w:b/>
      <w:color w:val="2E739A"/>
      <w:sz w:val="36"/>
      <w:szCs w:val="2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96514"/>
    <w:pPr>
      <w:spacing w:before="240" w:beforeAutospacing="0" w:after="120" w:afterAutospacing="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9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9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9B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9B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9B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9B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9B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9B2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B25ADF"/>
    <w:pPr>
      <w:spacing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814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415"/>
  </w:style>
  <w:style w:type="paragraph" w:styleId="Footer">
    <w:name w:val="footer"/>
    <w:basedOn w:val="Normal"/>
    <w:link w:val="FooterChar"/>
    <w:uiPriority w:val="99"/>
    <w:unhideWhenUsed/>
    <w:rsid w:val="00B814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415"/>
  </w:style>
  <w:style w:type="paragraph" w:styleId="Title">
    <w:name w:val="Title"/>
    <w:basedOn w:val="NormalWeb"/>
    <w:next w:val="Normal"/>
    <w:link w:val="TitleChar"/>
    <w:uiPriority w:val="10"/>
    <w:qFormat/>
    <w:rsid w:val="003559B2"/>
    <w:pPr>
      <w:spacing w:before="240" w:beforeAutospacing="0"/>
      <w:jc w:val="center"/>
    </w:pPr>
    <w:rPr>
      <w:rFonts w:asciiTheme="majorHAnsi" w:eastAsiaTheme="majorEastAsia" w:hAnsiTheme="majorHAnsi" w:cstheme="majorHAnsi"/>
      <w:b/>
      <w:color w:val="FFFFFF" w:themeColor="background1"/>
      <w:sz w:val="48"/>
      <w:szCs w:val="34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3559B2"/>
    <w:rPr>
      <w:rFonts w:asciiTheme="majorHAnsi" w:eastAsiaTheme="majorEastAsia" w:hAnsiTheme="majorHAnsi" w:cstheme="majorHAnsi"/>
      <w:b/>
      <w:color w:val="FFFFFF" w:themeColor="background1"/>
      <w:sz w:val="48"/>
      <w:szCs w:val="34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696514"/>
    <w:rPr>
      <w:rFonts w:ascii="Calibri" w:eastAsia="Calibri" w:hAnsi="Calibri" w:cs="Calibri"/>
      <w:b/>
      <w:color w:val="2E739A"/>
      <w:sz w:val="36"/>
      <w:szCs w:val="26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696514"/>
    <w:rPr>
      <w:rFonts w:ascii="Calibri" w:eastAsia="Calibri" w:hAnsi="Calibri" w:cs="Calibri"/>
      <w:b/>
      <w:color w:val="2E739A"/>
      <w:sz w:val="32"/>
      <w:szCs w:val="26"/>
      <w:lang w:val="uk-UA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3559B2"/>
    <w:rPr>
      <w:rFonts w:ascii="Calibri" w:eastAsia="Calibri" w:hAnsi="Calibri" w:cs="Calibri"/>
      <w:b/>
      <w:caps/>
      <w:color w:val="000000" w:themeColor="text1"/>
      <w:sz w:val="3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559B2"/>
    <w:rPr>
      <w:rFonts w:ascii="Calibri" w:eastAsia="Calibri" w:hAnsi="Calibri" w:cs="Calibri"/>
      <w:b/>
      <w:caps/>
      <w:color w:val="000000" w:themeColor="text1"/>
      <w:sz w:val="36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9B2"/>
    <w:rPr>
      <w:rFonts w:asciiTheme="majorHAnsi" w:eastAsiaTheme="majorEastAsia" w:hAnsiTheme="majorHAnsi" w:cstheme="majorBidi"/>
      <w:color w:val="1F3763" w:themeColor="accent1" w:themeShade="7F"/>
      <w:sz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9B2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9B2"/>
    <w:rPr>
      <w:rFonts w:asciiTheme="majorHAnsi" w:eastAsiaTheme="majorEastAsia" w:hAnsiTheme="majorHAnsi" w:cstheme="majorBidi"/>
      <w:color w:val="2F5496" w:themeColor="accent1" w:themeShade="BF"/>
      <w:sz w:val="28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9B2"/>
    <w:rPr>
      <w:rFonts w:asciiTheme="majorHAnsi" w:eastAsiaTheme="majorEastAsia" w:hAnsiTheme="majorHAnsi" w:cstheme="majorBidi"/>
      <w:color w:val="1F3763" w:themeColor="accent1" w:themeShade="7F"/>
      <w:sz w:val="28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9B2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9B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9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59B2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559B2"/>
    <w:rPr>
      <w:b/>
      <w:bCs/>
    </w:rPr>
  </w:style>
  <w:style w:type="character" w:styleId="Emphasis">
    <w:name w:val="Emphasis"/>
    <w:uiPriority w:val="20"/>
    <w:qFormat/>
    <w:rsid w:val="003559B2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3559B2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3559B2"/>
    <w:rPr>
      <w:rFonts w:ascii="Calibri" w:eastAsia="Calibri" w:hAnsi="Calibri" w:cs="Calibri"/>
      <w:sz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3559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9B2"/>
    <w:rPr>
      <w:rFonts w:ascii="Calibri" w:eastAsia="Calibri" w:hAnsi="Calibri" w:cs="Calibri"/>
      <w:i/>
      <w:iCs/>
      <w:color w:val="404040" w:themeColor="text1" w:themeTint="BF"/>
      <w:sz w:val="28"/>
      <w:lang w:val="uk-U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9B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9B2"/>
    <w:rPr>
      <w:rFonts w:ascii="Calibri" w:eastAsia="Calibri" w:hAnsi="Calibri" w:cs="Calibri"/>
      <w:i/>
      <w:iCs/>
      <w:color w:val="4472C4" w:themeColor="accent1"/>
      <w:sz w:val="28"/>
      <w:lang w:val="uk-UA"/>
    </w:rPr>
  </w:style>
  <w:style w:type="character" w:styleId="SubtleEmphasis">
    <w:name w:val="Subtle Emphasis"/>
    <w:uiPriority w:val="19"/>
    <w:qFormat/>
    <w:rsid w:val="003559B2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3559B2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3559B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559B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559B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9B2"/>
    <w:pPr>
      <w:keepNext/>
      <w:keepLines/>
      <w:spacing w:before="240" w:beforeAutospacing="0" w:after="0" w:afterAutospacing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customStyle="1" w:styleId="a">
    <w:name w:val="Эпиграф"/>
    <w:basedOn w:val="Normal"/>
    <w:next w:val="Normal"/>
    <w:rsid w:val="008F2989"/>
    <w:pPr>
      <w:spacing w:before="0" w:after="120"/>
      <w:ind w:left="6804"/>
      <w:jc w:val="right"/>
    </w:pPr>
    <w:rPr>
      <w:b/>
      <w:color w:val="404040" w:themeColor="text1" w:themeTint="BF"/>
    </w:rPr>
  </w:style>
  <w:style w:type="paragraph" w:customStyle="1" w:styleId="PictureTitle">
    <w:name w:val="Picture Title"/>
    <w:basedOn w:val="Normal"/>
    <w:rsid w:val="008F2989"/>
    <w:pPr>
      <w:jc w:val="center"/>
    </w:pPr>
    <w:rPr>
      <w:b/>
      <w:i/>
      <w:color w:val="3B3838" w:themeColor="background2" w:themeShade="40"/>
    </w:rPr>
  </w:style>
  <w:style w:type="paragraph" w:customStyle="1" w:styleId="2">
    <w:name w:val="Название 2"/>
    <w:basedOn w:val="Title"/>
    <w:next w:val="Heading1"/>
    <w:link w:val="20"/>
    <w:uiPriority w:val="2"/>
    <w:rsid w:val="008F2989"/>
    <w:pPr>
      <w:pBdr>
        <w:top w:val="single" w:sz="6" w:space="1" w:color="525252" w:themeColor="accent3" w:themeShade="80"/>
        <w:bottom w:val="single" w:sz="6" w:space="1" w:color="525252" w:themeColor="accent3" w:themeShade="80"/>
      </w:pBdr>
      <w:spacing w:after="960"/>
    </w:pPr>
    <w:rPr>
      <w:caps/>
      <w:color w:val="833C0B" w:themeColor="accent2" w:themeShade="80"/>
      <w:sz w:val="72"/>
    </w:rPr>
  </w:style>
  <w:style w:type="character" w:customStyle="1" w:styleId="20">
    <w:name w:val="Название 2 Знак"/>
    <w:basedOn w:val="TitleChar"/>
    <w:link w:val="2"/>
    <w:uiPriority w:val="2"/>
    <w:rsid w:val="008F2989"/>
    <w:rPr>
      <w:rFonts w:ascii="Roboto" w:eastAsiaTheme="majorEastAsia" w:hAnsi="Roboto" w:cstheme="majorBidi"/>
      <w:b/>
      <w:caps/>
      <w:color w:val="833C0B" w:themeColor="accent2" w:themeShade="80"/>
      <w:sz w:val="72"/>
      <w:szCs w:val="34"/>
      <w:lang w:val="ru-RU"/>
    </w:rPr>
  </w:style>
  <w:style w:type="paragraph" w:customStyle="1" w:styleId="21">
    <w:name w:val="Подзаголовок 2"/>
    <w:basedOn w:val="Subtitle"/>
    <w:uiPriority w:val="3"/>
    <w:rsid w:val="008F2989"/>
    <w:pPr>
      <w:pBdr>
        <w:left w:val="single" w:sz="6" w:space="4" w:color="2F5496" w:themeColor="accent1" w:themeShade="BF"/>
      </w:pBdr>
    </w:pPr>
    <w:rPr>
      <w:sz w:val="28"/>
    </w:rPr>
  </w:style>
  <w:style w:type="paragraph" w:customStyle="1" w:styleId="3">
    <w:name w:val="Название 3"/>
    <w:basedOn w:val="2"/>
    <w:uiPriority w:val="2"/>
    <w:rsid w:val="008F2989"/>
    <w:pPr>
      <w:pBdr>
        <w:top w:val="none" w:sz="0" w:space="0" w:color="auto"/>
      </w:pBdr>
      <w:jc w:val="right"/>
    </w:pPr>
    <w:rPr>
      <w:caps w:val="0"/>
      <w:color w:val="ED7D31" w:themeColor="accent2"/>
    </w:rPr>
  </w:style>
  <w:style w:type="paragraph" w:customStyle="1" w:styleId="30">
    <w:name w:val="Подзаголовок 3"/>
    <w:basedOn w:val="21"/>
    <w:uiPriority w:val="3"/>
    <w:rsid w:val="008F2989"/>
    <w:pPr>
      <w:pBdr>
        <w:left w:val="none" w:sz="0" w:space="0" w:color="auto"/>
      </w:pBdr>
      <w:jc w:val="center"/>
    </w:pPr>
    <w:rPr>
      <w:caps w:val="0"/>
      <w:color w:val="595959" w:themeColor="text1" w:themeTint="A6"/>
      <w:sz w:val="24"/>
    </w:rPr>
  </w:style>
  <w:style w:type="paragraph" w:customStyle="1" w:styleId="PersonalName">
    <w:name w:val="Personal Name"/>
    <w:basedOn w:val="Title"/>
    <w:rsid w:val="008F2989"/>
    <w:rPr>
      <w:b w:val="0"/>
      <w:caps/>
      <w:color w:val="000000"/>
      <w:sz w:val="28"/>
      <w:szCs w:val="28"/>
    </w:rPr>
  </w:style>
  <w:style w:type="character" w:customStyle="1" w:styleId="Code1">
    <w:name w:val="Code1"/>
    <w:basedOn w:val="DefaultParagraphFont"/>
    <w:uiPriority w:val="1"/>
    <w:qFormat/>
    <w:rsid w:val="003559B2"/>
    <w:rPr>
      <w:rFonts w:ascii="Consolas" w:hAnsi="Consolas" w:cs="Consolas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15AD1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3559B2"/>
    <w:pPr>
      <w:shd w:val="clear" w:color="auto" w:fill="B4C6E7" w:themeFill="accent1" w:themeFillTint="66"/>
      <w:spacing w:after="120"/>
      <w:contextualSpacing/>
    </w:pPr>
    <w:rPr>
      <w:rFonts w:ascii="Consolas" w:hAnsi="Consolas"/>
      <w:sz w:val="26"/>
    </w:rPr>
  </w:style>
  <w:style w:type="character" w:styleId="Hyperlink">
    <w:name w:val="Hyperlink"/>
    <w:basedOn w:val="DefaultParagraphFont"/>
    <w:uiPriority w:val="99"/>
    <w:unhideWhenUsed/>
    <w:rsid w:val="00506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0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04F"/>
    <w:rPr>
      <w:color w:val="954F72" w:themeColor="followedHyperlink"/>
      <w:u w:val="single"/>
    </w:rPr>
  </w:style>
  <w:style w:type="paragraph" w:customStyle="1" w:styleId="Example">
    <w:name w:val="Example"/>
    <w:basedOn w:val="Normal"/>
    <w:rsid w:val="00807CBA"/>
    <w:pPr>
      <w:spacing w:before="160" w:after="120" w:line="360" w:lineRule="auto"/>
      <w:contextualSpacing/>
    </w:pPr>
    <w:rPr>
      <w:rFonts w:eastAsia="Times New Roman"/>
      <w:color w:val="2E74B5" w:themeColor="accent5" w:themeShade="BF"/>
      <w:szCs w:val="28"/>
    </w:rPr>
  </w:style>
  <w:style w:type="character" w:customStyle="1" w:styleId="InlineCode">
    <w:name w:val="Inline Code"/>
    <w:basedOn w:val="DefaultParagraphFont"/>
    <w:uiPriority w:val="1"/>
    <w:qFormat/>
    <w:rsid w:val="003559B2"/>
    <w:rPr>
      <w:rFonts w:ascii="Consolas" w:hAnsi="Consolas" w:cs="Consolas"/>
      <w:b w:val="0"/>
      <w:i w:val="0"/>
      <w:color w:val="1F3864" w:themeColor="accent1" w:themeShade="80"/>
      <w:sz w:val="26"/>
      <w:bdr w:val="single" w:sz="4" w:space="0" w:color="D9D9D9" w:themeColor="background1" w:theme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4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2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210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219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8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4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17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45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6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8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139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120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3294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309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5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16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49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31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090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0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770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0250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6449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6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7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51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705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7150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1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05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1378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9736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7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604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879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3393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516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1094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3768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23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514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0242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7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5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53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759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6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72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83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57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4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31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2842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4864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1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1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15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94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8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9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lad/Library/Group%20Containers/UBF8T346G9.Office/User%20Content.localized/Templates.localized/step_task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9B7BD3F5-EF04-7B40-9D0C-3ED880900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step_task_template.dotx</Template>
  <TotalTime>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Vladyslav Tymoshchuk</cp:lastModifiedBy>
  <cp:revision>5</cp:revision>
  <dcterms:created xsi:type="dcterms:W3CDTF">2022-05-02T20:23:00Z</dcterms:created>
  <dcterms:modified xsi:type="dcterms:W3CDTF">2022-05-06T18:08:00Z</dcterms:modified>
</cp:coreProperties>
</file>